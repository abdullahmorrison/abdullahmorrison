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70ED3" w14:textId="1B0762E2" w:rsidR="00816216" w:rsidRDefault="00E12C04" w:rsidP="00141A4C">
      <w:pPr>
        <w:pStyle w:val="Title"/>
      </w:pPr>
      <w:r>
        <w:t>Abdullah Morrison</w:t>
      </w:r>
    </w:p>
    <w:p w14:paraId="6E117F4D" w14:textId="26529C3C" w:rsidR="006270A9" w:rsidRPr="00E74DD9" w:rsidRDefault="00E12C04" w:rsidP="00E74DD9">
      <w:bookmarkStart w:id="0" w:name="_Hlk527179166"/>
      <w:r>
        <w:t>3754 Twin Falls Place, Ottawa,</w:t>
      </w:r>
      <w:r w:rsidR="007F4ADF">
        <w:t xml:space="preserve"> ON.</w:t>
      </w:r>
      <w:r>
        <w:t xml:space="preserve"> K1V 1W5</w:t>
      </w:r>
      <w:r w:rsidR="00141A4C">
        <w:t> | </w:t>
      </w:r>
      <w:r>
        <w:t>613-261-1882</w:t>
      </w:r>
      <w:r w:rsidR="00141A4C">
        <w:t> | </w:t>
      </w:r>
      <w:bookmarkEnd w:id="0"/>
      <w:r w:rsidR="00F049CA">
        <w:fldChar w:fldCharType="begin"/>
      </w:r>
      <w:r w:rsidR="00F049CA">
        <w:instrText xml:space="preserve"> HYPERLINK "mailto:abdullahmorrison@gmail.com" </w:instrText>
      </w:r>
      <w:r w:rsidR="00F049CA">
        <w:fldChar w:fldCharType="separate"/>
      </w:r>
      <w:r w:rsidR="00F049CA" w:rsidRPr="002219B0">
        <w:rPr>
          <w:rStyle w:val="Hyperlink"/>
        </w:rPr>
        <w:t>abdullahmorrison@gmail.com</w:t>
      </w:r>
      <w:r w:rsidR="00F049CA">
        <w:fldChar w:fldCharType="end"/>
      </w:r>
      <w:r w:rsidR="00F049CA">
        <w:t xml:space="preserve"> | </w:t>
      </w:r>
      <w:hyperlink r:id="rId8" w:history="1">
        <w:r w:rsidR="00F049CA" w:rsidRPr="002219B0">
          <w:rPr>
            <w:rStyle w:val="Hyperlink"/>
          </w:rPr>
          <w:t>github.com/abdullahmorrison</w:t>
        </w:r>
      </w:hyperlink>
    </w:p>
    <w:p w14:paraId="644E0937" w14:textId="52E22DF1" w:rsidR="00A56DAA" w:rsidRDefault="00906DE6" w:rsidP="0021409C">
      <w:pPr>
        <w:pStyle w:val="Heading1"/>
      </w:pPr>
      <w:r>
        <w:t>Work Experience</w:t>
      </w:r>
    </w:p>
    <w:p w14:paraId="649144A6" w14:textId="605E97C0" w:rsidR="00AC6D3A" w:rsidRDefault="00AC6D3A" w:rsidP="00AC6D3A">
      <w:pPr>
        <w:pStyle w:val="Heading2"/>
        <w:rPr>
          <w:sz w:val="22"/>
        </w:rPr>
      </w:pPr>
      <w:r>
        <w:rPr>
          <w:sz w:val="22"/>
        </w:rPr>
        <w:t>Computing Analyst | ottawa university | june 4 2020 - current</w:t>
      </w:r>
    </w:p>
    <w:p w14:paraId="4A095F13" w14:textId="3F80C883" w:rsidR="00AC6D3A" w:rsidRPr="00AC6D3A" w:rsidRDefault="003F2BFA" w:rsidP="0021409C">
      <w:pPr>
        <w:pStyle w:val="ListBullet"/>
        <w:rPr>
          <w:sz w:val="20"/>
        </w:rPr>
      </w:pPr>
      <w:r>
        <w:rPr>
          <w:sz w:val="20"/>
        </w:rPr>
        <w:t>Self-taught PHP and improved knowledge in databases to create a website that stores data on athletes in the University of Ottawa and displays them in an intuitive interface.</w:t>
      </w:r>
    </w:p>
    <w:p w14:paraId="0B292BC0" w14:textId="5C894BB6" w:rsidR="00906DE6" w:rsidRDefault="00906DE6" w:rsidP="00906DE6">
      <w:pPr>
        <w:pStyle w:val="Heading2"/>
        <w:rPr>
          <w:sz w:val="22"/>
        </w:rPr>
      </w:pPr>
      <w:r>
        <w:rPr>
          <w:sz w:val="22"/>
        </w:rPr>
        <w:t>DoorDAsh Delivery</w:t>
      </w:r>
      <w:r w:rsidR="00C75069">
        <w:rPr>
          <w:sz w:val="22"/>
        </w:rPr>
        <w:t xml:space="preserve"> | may 7, 2019 </w:t>
      </w:r>
      <w:r w:rsidR="007F4ADF">
        <w:rPr>
          <w:sz w:val="22"/>
        </w:rPr>
        <w:t>– June 10, 2019</w:t>
      </w:r>
    </w:p>
    <w:p w14:paraId="7F469BA1" w14:textId="0BE04EF3" w:rsidR="00C75069" w:rsidRPr="00C75069" w:rsidRDefault="00906DE6" w:rsidP="00906DE6">
      <w:pPr>
        <w:pStyle w:val="ListBullet"/>
        <w:rPr>
          <w:sz w:val="20"/>
        </w:rPr>
      </w:pPr>
      <w:r w:rsidRPr="00F23806">
        <w:rPr>
          <w:sz w:val="20"/>
        </w:rPr>
        <w:t>I worked</w:t>
      </w:r>
      <w:r>
        <w:rPr>
          <w:sz w:val="20"/>
        </w:rPr>
        <w:t xml:space="preserve"> independently delivering food to customer</w:t>
      </w:r>
      <w:r w:rsidR="009D0A39">
        <w:rPr>
          <w:sz w:val="20"/>
        </w:rPr>
        <w:t>s</w:t>
      </w:r>
      <w:r>
        <w:rPr>
          <w:sz w:val="20"/>
        </w:rPr>
        <w:t xml:space="preserve"> via the third-party delivery company, DoorDash</w:t>
      </w:r>
      <w:r w:rsidR="002040C2">
        <w:rPr>
          <w:sz w:val="20"/>
        </w:rPr>
        <w:t>.</w:t>
      </w:r>
    </w:p>
    <w:p w14:paraId="08E768CF" w14:textId="46404448" w:rsidR="00C75069" w:rsidRPr="00C75069" w:rsidRDefault="00C75069" w:rsidP="005233C5">
      <w:pPr>
        <w:pStyle w:val="Heading2"/>
        <w:ind w:left="1440" w:hanging="1440"/>
        <w:rPr>
          <w:color w:val="FF0000"/>
          <w:sz w:val="22"/>
        </w:rPr>
      </w:pPr>
      <w:r>
        <w:rPr>
          <w:sz w:val="22"/>
        </w:rPr>
        <w:t xml:space="preserve">Skip the Dishes Delivery | June </w:t>
      </w:r>
      <w:r w:rsidR="007F4ADF">
        <w:rPr>
          <w:sz w:val="22"/>
        </w:rPr>
        <w:t>5</w:t>
      </w:r>
      <w:r>
        <w:rPr>
          <w:sz w:val="22"/>
        </w:rPr>
        <w:t xml:space="preserve">, 2019 </w:t>
      </w:r>
      <w:r w:rsidR="002157E3">
        <w:rPr>
          <w:sz w:val="22"/>
        </w:rPr>
        <w:t>– August 25</w:t>
      </w:r>
    </w:p>
    <w:p w14:paraId="4CD22F85" w14:textId="0092B634" w:rsidR="00A56DAA" w:rsidRPr="00357B26" w:rsidRDefault="009D0A39" w:rsidP="00906DE6">
      <w:pPr>
        <w:pStyle w:val="ListBullet"/>
        <w:rPr>
          <w:sz w:val="20"/>
        </w:rPr>
      </w:pPr>
      <w:r w:rsidRPr="00F23806">
        <w:rPr>
          <w:sz w:val="20"/>
        </w:rPr>
        <w:t>I worked</w:t>
      </w:r>
      <w:r>
        <w:rPr>
          <w:sz w:val="20"/>
        </w:rPr>
        <w:t xml:space="preserve"> </w:t>
      </w:r>
      <w:r w:rsidR="001C703F">
        <w:rPr>
          <w:sz w:val="20"/>
        </w:rPr>
        <w:t>independently</w:t>
      </w:r>
      <w:r>
        <w:rPr>
          <w:sz w:val="20"/>
        </w:rPr>
        <w:t xml:space="preserve"> delivering food to customers via the third-party delivery company, Skip the Dishes</w:t>
      </w:r>
    </w:p>
    <w:p w14:paraId="60DA5BF6" w14:textId="0775C9FA" w:rsidR="00906DE6" w:rsidRPr="00D65E80" w:rsidRDefault="00906DE6" w:rsidP="00906DE6">
      <w:pPr>
        <w:pStyle w:val="Heading2"/>
      </w:pPr>
      <w:r w:rsidRPr="00D65E80">
        <w:rPr>
          <w:sz w:val="22"/>
        </w:rPr>
        <w:t>Art Camp Volunteering | Ashbury College | july 5, 2017- JULY 17, 2017</w:t>
      </w:r>
    </w:p>
    <w:p w14:paraId="3406D664" w14:textId="66B2C2C0" w:rsidR="00906DE6" w:rsidRPr="00F23806" w:rsidRDefault="00906DE6" w:rsidP="00906DE6">
      <w:pPr>
        <w:pStyle w:val="ListBullet"/>
        <w:rPr>
          <w:sz w:val="20"/>
        </w:rPr>
      </w:pPr>
      <w:r w:rsidRPr="00F23806">
        <w:rPr>
          <w:sz w:val="20"/>
        </w:rPr>
        <w:t>I worked collaboratively with a teacher and another volunteer to help teach kids certain art techniques. This helped to improve my leadership skills</w:t>
      </w:r>
      <w:r>
        <w:rPr>
          <w:sz w:val="20"/>
        </w:rPr>
        <w:t>.</w:t>
      </w:r>
    </w:p>
    <w:p w14:paraId="055B94FF" w14:textId="4F9C036E" w:rsidR="00906DE6" w:rsidRPr="00F23806" w:rsidRDefault="00906DE6" w:rsidP="00906DE6">
      <w:pPr>
        <w:pStyle w:val="ListBullet"/>
        <w:rPr>
          <w:sz w:val="20"/>
        </w:rPr>
      </w:pPr>
      <w:r w:rsidRPr="00F23806">
        <w:rPr>
          <w:sz w:val="20"/>
        </w:rPr>
        <w:t>I worked past the necessary hours when I felt that there were some tasks that were not fully completed.</w:t>
      </w:r>
    </w:p>
    <w:p w14:paraId="256FA5DF" w14:textId="6EEA3E03" w:rsidR="00906DE6" w:rsidRPr="00F23806" w:rsidRDefault="00906DE6" w:rsidP="00906DE6">
      <w:pPr>
        <w:pStyle w:val="ListBullet"/>
        <w:rPr>
          <w:sz w:val="20"/>
        </w:rPr>
      </w:pPr>
      <w:r w:rsidRPr="00F23806">
        <w:rPr>
          <w:sz w:val="20"/>
        </w:rPr>
        <w:t>I showed initiative by researching games to play with the kids during my spare time because I felt passionate about working with them.</w:t>
      </w:r>
    </w:p>
    <w:p w14:paraId="473B2E6F" w14:textId="77777777" w:rsidR="00906DE6" w:rsidRPr="00D65E80" w:rsidRDefault="00906DE6" w:rsidP="00906DE6">
      <w:pPr>
        <w:pStyle w:val="Heading2"/>
        <w:rPr>
          <w:sz w:val="22"/>
        </w:rPr>
      </w:pPr>
      <w:r w:rsidRPr="00D65E80">
        <w:rPr>
          <w:sz w:val="22"/>
        </w:rPr>
        <w:t>Food bank volunteering | Ottawa food bank| </w:t>
      </w:r>
      <w:r>
        <w:rPr>
          <w:sz w:val="22"/>
        </w:rPr>
        <w:t>july 10, 2016- august 4, 2016</w:t>
      </w:r>
    </w:p>
    <w:p w14:paraId="44712AAC" w14:textId="602A18EA" w:rsidR="00906DE6" w:rsidRPr="00F23806" w:rsidRDefault="00906DE6" w:rsidP="00906DE6">
      <w:pPr>
        <w:pStyle w:val="ListBullet"/>
        <w:rPr>
          <w:sz w:val="20"/>
        </w:rPr>
      </w:pPr>
      <w:r w:rsidRPr="00F23806">
        <w:rPr>
          <w:sz w:val="20"/>
        </w:rPr>
        <w:t xml:space="preserve">I worked collaboratively with other volunteers to sort and package food and drinks. </w:t>
      </w:r>
    </w:p>
    <w:p w14:paraId="07604807" w14:textId="695B7DCC" w:rsidR="00B215D1" w:rsidRDefault="00906DE6" w:rsidP="00B215D1">
      <w:pPr>
        <w:pStyle w:val="ListBullet"/>
        <w:rPr>
          <w:sz w:val="20"/>
        </w:rPr>
      </w:pPr>
      <w:r w:rsidRPr="00F23806">
        <w:rPr>
          <w:sz w:val="20"/>
        </w:rPr>
        <w:t>During my introduction, I was taught this process and I was able to follow through with these instructions with little to no difficulty.</w:t>
      </w:r>
    </w:p>
    <w:p w14:paraId="75F5EB46" w14:textId="764FD968" w:rsidR="00B215D1" w:rsidRDefault="00B215D1" w:rsidP="00B215D1">
      <w:pPr>
        <w:pStyle w:val="ListBullet"/>
        <w:numPr>
          <w:ilvl w:val="0"/>
          <w:numId w:val="0"/>
        </w:numPr>
        <w:ind w:left="216" w:hanging="216"/>
        <w:rPr>
          <w:sz w:val="20"/>
        </w:rPr>
      </w:pPr>
    </w:p>
    <w:p w14:paraId="5EDA4C5A" w14:textId="77777777" w:rsidR="00B215D1" w:rsidRPr="00B215D1" w:rsidRDefault="00B215D1" w:rsidP="00B215D1">
      <w:pPr>
        <w:keepNext/>
        <w:keepLines/>
        <w:spacing w:before="320" w:after="100"/>
        <w:contextualSpacing/>
        <w:outlineLvl w:val="0"/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</w:pPr>
      <w:r w:rsidRPr="00B215D1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  <w:t>Projects</w:t>
      </w:r>
    </w:p>
    <w:p w14:paraId="77AFEF62" w14:textId="77777777" w:rsidR="00B215D1" w:rsidRPr="00B215D1" w:rsidRDefault="00B215D1" w:rsidP="00B215D1">
      <w:pPr>
        <w:keepNext/>
        <w:keepLines/>
        <w:spacing w:before="60" w:after="40"/>
        <w:contextualSpacing/>
        <w:outlineLvl w:val="1"/>
        <w:rPr>
          <w:rFonts w:asciiTheme="majorHAnsi" w:eastAsiaTheme="majorEastAsia" w:hAnsiTheme="majorHAnsi" w:cstheme="majorBidi"/>
          <w:b/>
          <w:caps/>
          <w:color w:val="262626" w:themeColor="text1" w:themeTint="D9"/>
          <w:szCs w:val="26"/>
        </w:rPr>
      </w:pPr>
      <w:r w:rsidRPr="00B215D1">
        <w:rPr>
          <w:rFonts w:asciiTheme="majorHAnsi" w:eastAsiaTheme="majorEastAsia" w:hAnsiTheme="majorHAnsi" w:cstheme="majorBidi"/>
          <w:b/>
          <w:caps/>
          <w:color w:val="262626" w:themeColor="text1" w:themeTint="D9"/>
          <w:szCs w:val="26"/>
        </w:rPr>
        <w:t>Personal website</w:t>
      </w:r>
    </w:p>
    <w:p w14:paraId="337F88E0" w14:textId="77777777" w:rsidR="00B215D1" w:rsidRPr="00B215D1" w:rsidRDefault="00B215D1" w:rsidP="00B215D1">
      <w:pPr>
        <w:tabs>
          <w:tab w:val="num" w:pos="216"/>
        </w:tabs>
        <w:ind w:left="216" w:hanging="216"/>
        <w:contextualSpacing/>
        <w:rPr>
          <w:sz w:val="20"/>
        </w:rPr>
      </w:pPr>
      <w:r w:rsidRPr="00B215D1">
        <w:rPr>
          <w:sz w:val="20"/>
        </w:rPr>
        <w:t>I self-taught myself the programming languages HTML and CSS and developed my own basic website.</w:t>
      </w:r>
    </w:p>
    <w:p w14:paraId="3EB2C008" w14:textId="77777777" w:rsidR="00B215D1" w:rsidRPr="00B215D1" w:rsidRDefault="00B215D1" w:rsidP="00B215D1">
      <w:pPr>
        <w:keepNext/>
        <w:keepLines/>
        <w:spacing w:before="60" w:after="40"/>
        <w:contextualSpacing/>
        <w:outlineLvl w:val="1"/>
        <w:rPr>
          <w:rFonts w:asciiTheme="majorHAnsi" w:eastAsiaTheme="majorEastAsia" w:hAnsiTheme="majorHAnsi" w:cstheme="majorBidi"/>
          <w:b/>
          <w:caps/>
          <w:color w:val="262626" w:themeColor="text1" w:themeTint="D9"/>
          <w:szCs w:val="26"/>
        </w:rPr>
      </w:pPr>
      <w:r w:rsidRPr="00B215D1">
        <w:rPr>
          <w:rFonts w:asciiTheme="majorHAnsi" w:eastAsiaTheme="majorEastAsia" w:hAnsiTheme="majorHAnsi" w:cstheme="majorBidi"/>
          <w:b/>
          <w:caps/>
          <w:color w:val="262626" w:themeColor="text1" w:themeTint="D9"/>
          <w:szCs w:val="26"/>
        </w:rPr>
        <w:t>Other websites</w:t>
      </w:r>
    </w:p>
    <w:p w14:paraId="6A7DD7C2" w14:textId="77777777" w:rsidR="00B215D1" w:rsidRPr="00B215D1" w:rsidRDefault="00B215D1" w:rsidP="00B215D1">
      <w:pPr>
        <w:tabs>
          <w:tab w:val="num" w:pos="216"/>
        </w:tabs>
        <w:ind w:left="216" w:hanging="216"/>
        <w:contextualSpacing/>
        <w:rPr>
          <w:lang w:val="en-CA" w:eastAsia="en-CA"/>
        </w:rPr>
      </w:pPr>
      <w:r w:rsidRPr="00B215D1">
        <w:rPr>
          <w:lang w:val="en-CA" w:eastAsia="en-CA"/>
        </w:rPr>
        <w:t>Currently working on a website that uses databases and user authentication with the skills I have learned.</w:t>
      </w:r>
    </w:p>
    <w:p w14:paraId="78CB1A0B" w14:textId="77777777" w:rsidR="00B215D1" w:rsidRPr="00B215D1" w:rsidRDefault="00B215D1" w:rsidP="00B215D1">
      <w:pPr>
        <w:keepNext/>
        <w:keepLines/>
        <w:spacing w:before="60" w:after="40"/>
        <w:contextualSpacing/>
        <w:outlineLvl w:val="1"/>
        <w:rPr>
          <w:rFonts w:asciiTheme="majorHAnsi" w:eastAsiaTheme="majorEastAsia" w:hAnsiTheme="majorHAnsi" w:cstheme="majorBidi"/>
          <w:b/>
          <w:caps/>
          <w:color w:val="262626" w:themeColor="text1" w:themeTint="D9"/>
          <w:szCs w:val="26"/>
        </w:rPr>
      </w:pPr>
      <w:r w:rsidRPr="00B215D1">
        <w:rPr>
          <w:rFonts w:asciiTheme="majorHAnsi" w:eastAsiaTheme="majorEastAsia" w:hAnsiTheme="majorHAnsi" w:cstheme="majorBidi"/>
          <w:b/>
          <w:caps/>
          <w:color w:val="262626" w:themeColor="text1" w:themeTint="D9"/>
          <w:szCs w:val="26"/>
        </w:rPr>
        <w:t>highschool Java project</w:t>
      </w:r>
    </w:p>
    <w:p w14:paraId="70546A15" w14:textId="0338D8A4" w:rsidR="00B215D1" w:rsidRPr="00B215D1" w:rsidRDefault="00B215D1" w:rsidP="00B215D1">
      <w:pPr>
        <w:numPr>
          <w:ilvl w:val="0"/>
          <w:numId w:val="21"/>
        </w:numPr>
        <w:contextualSpacing/>
        <w:rPr>
          <w:lang w:val="en-CA" w:eastAsia="en-CA"/>
        </w:rPr>
      </w:pPr>
      <w:r w:rsidRPr="00B215D1">
        <w:rPr>
          <w:lang w:val="en-CA" w:eastAsia="en-CA"/>
        </w:rPr>
        <w:t>Created a crazy eights card game with java where you can play against four bots.</w:t>
      </w:r>
    </w:p>
    <w:p w14:paraId="02B3EE7D" w14:textId="71C1F316" w:rsidR="00530DD6" w:rsidRDefault="00530DD6" w:rsidP="00530DD6">
      <w:pPr>
        <w:pStyle w:val="Heading1"/>
      </w:pPr>
      <w:r>
        <w:t>Languages and Tools</w:t>
      </w:r>
    </w:p>
    <w:p w14:paraId="38978C14" w14:textId="25622B24" w:rsidR="00530DD6" w:rsidRDefault="00530DD6" w:rsidP="00530DD6">
      <w:pPr>
        <w:keepNext/>
        <w:keepLines/>
        <w:spacing w:before="60" w:after="40"/>
        <w:contextualSpacing/>
        <w:outlineLvl w:val="1"/>
        <w:rPr>
          <w:rFonts w:asciiTheme="majorHAnsi" w:eastAsiaTheme="majorEastAsia" w:hAnsiTheme="majorHAnsi" w:cstheme="majorBidi"/>
          <w:b/>
          <w:caps/>
          <w:color w:val="262626" w:themeColor="text1" w:themeTint="D9"/>
          <w:szCs w:val="26"/>
        </w:rPr>
      </w:pPr>
      <w:bookmarkStart w:id="1" w:name="_Hlk51521334"/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Cs w:val="26"/>
        </w:rPr>
        <w:t>Programming languages</w:t>
      </w:r>
    </w:p>
    <w:bookmarkEnd w:id="1"/>
    <w:p w14:paraId="6DED7648" w14:textId="5EA9560D" w:rsidR="00530DD6" w:rsidRDefault="00530DD6" w:rsidP="00530DD6">
      <w:pPr>
        <w:pStyle w:val="ListBullet"/>
        <w:rPr>
          <w:sz w:val="20"/>
        </w:rPr>
      </w:pPr>
      <w:r>
        <w:rPr>
          <w:sz w:val="20"/>
        </w:rPr>
        <w:t>P</w:t>
      </w:r>
      <w:r w:rsidR="00D36308">
        <w:rPr>
          <w:sz w:val="20"/>
        </w:rPr>
        <w:t>HP</w:t>
      </w:r>
    </w:p>
    <w:p w14:paraId="0A6F0910" w14:textId="511DCE74" w:rsidR="00530DD6" w:rsidRPr="00530DD6" w:rsidRDefault="00530DD6" w:rsidP="00530DD6">
      <w:pPr>
        <w:pStyle w:val="ListBullet"/>
        <w:rPr>
          <w:sz w:val="20"/>
        </w:rPr>
      </w:pPr>
      <w:r>
        <w:rPr>
          <w:sz w:val="20"/>
        </w:rPr>
        <w:t>JavaScript</w:t>
      </w:r>
    </w:p>
    <w:p w14:paraId="60BB5F8F" w14:textId="77777777" w:rsidR="00530DD6" w:rsidRPr="00530DD6" w:rsidRDefault="00530DD6" w:rsidP="00530DD6">
      <w:pPr>
        <w:pStyle w:val="ListBullet"/>
        <w:rPr>
          <w:sz w:val="20"/>
        </w:rPr>
      </w:pPr>
      <w:r w:rsidRPr="00530DD6">
        <w:rPr>
          <w:sz w:val="20"/>
        </w:rPr>
        <w:t>Java</w:t>
      </w:r>
    </w:p>
    <w:p w14:paraId="4D3BF347" w14:textId="047B6304" w:rsidR="00530DD6" w:rsidRPr="00530DD6" w:rsidRDefault="00530DD6" w:rsidP="00530DD6">
      <w:pPr>
        <w:pStyle w:val="ListBullet"/>
        <w:rPr>
          <w:sz w:val="20"/>
        </w:rPr>
      </w:pPr>
      <w:r w:rsidRPr="00530DD6">
        <w:rPr>
          <w:sz w:val="20"/>
        </w:rPr>
        <w:t>Python</w:t>
      </w:r>
    </w:p>
    <w:p w14:paraId="1B67CDCE" w14:textId="784A4151" w:rsidR="00530DD6" w:rsidRDefault="00530DD6" w:rsidP="00530DD6">
      <w:pPr>
        <w:pStyle w:val="ListBullet"/>
        <w:rPr>
          <w:sz w:val="20"/>
        </w:rPr>
      </w:pPr>
      <w:r>
        <w:rPr>
          <w:sz w:val="20"/>
        </w:rPr>
        <w:t>HTML</w:t>
      </w:r>
    </w:p>
    <w:p w14:paraId="53B8AA00" w14:textId="5F7BD1EF" w:rsidR="00530DD6" w:rsidRDefault="00530DD6" w:rsidP="00530DD6">
      <w:pPr>
        <w:pStyle w:val="ListBullet"/>
        <w:rPr>
          <w:sz w:val="20"/>
        </w:rPr>
      </w:pPr>
      <w:r>
        <w:rPr>
          <w:sz w:val="20"/>
        </w:rPr>
        <w:t>CSS</w:t>
      </w:r>
      <w:r w:rsidR="0050232D">
        <w:rPr>
          <w:sz w:val="20"/>
        </w:rPr>
        <w:t>/ SCSS</w:t>
      </w:r>
      <w:r w:rsidR="00603585">
        <w:rPr>
          <w:sz w:val="20"/>
        </w:rPr>
        <w:t xml:space="preserve"> / SASS</w:t>
      </w:r>
    </w:p>
    <w:p w14:paraId="2C319DCF" w14:textId="64675188" w:rsidR="005F07F0" w:rsidRDefault="005F07F0" w:rsidP="00530DD6">
      <w:pPr>
        <w:pStyle w:val="ListBullet"/>
        <w:rPr>
          <w:sz w:val="20"/>
        </w:rPr>
      </w:pPr>
      <w:r>
        <w:rPr>
          <w:sz w:val="20"/>
        </w:rPr>
        <w:t>Prolog</w:t>
      </w:r>
    </w:p>
    <w:p w14:paraId="010333CF" w14:textId="5BC2E945" w:rsidR="005F07F0" w:rsidRPr="005F07F0" w:rsidRDefault="00A94E69" w:rsidP="005F07F0">
      <w:pPr>
        <w:pStyle w:val="ListBullet"/>
        <w:rPr>
          <w:sz w:val="20"/>
        </w:rPr>
      </w:pPr>
      <w:r>
        <w:rPr>
          <w:sz w:val="20"/>
        </w:rPr>
        <w:lastRenderedPageBreak/>
        <w:t>Golang</w:t>
      </w:r>
    </w:p>
    <w:p w14:paraId="4479D2CE" w14:textId="0F06AC51" w:rsidR="0050232D" w:rsidRDefault="0050232D" w:rsidP="0050232D">
      <w:pPr>
        <w:keepNext/>
        <w:keepLines/>
        <w:spacing w:before="60" w:after="40"/>
        <w:contextualSpacing/>
        <w:outlineLvl w:val="1"/>
        <w:rPr>
          <w:rFonts w:asciiTheme="majorHAnsi" w:eastAsiaTheme="majorEastAsia" w:hAnsiTheme="majorHAnsi" w:cstheme="majorBidi"/>
          <w:b/>
          <w:caps/>
          <w:color w:val="262626" w:themeColor="text1" w:themeTint="D9"/>
          <w:szCs w:val="26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Cs w:val="26"/>
        </w:rPr>
        <w:t>tOOLS</w:t>
      </w:r>
    </w:p>
    <w:p w14:paraId="707D7054" w14:textId="0CC7409B" w:rsidR="0050232D" w:rsidRDefault="00A94E69" w:rsidP="0050232D">
      <w:pPr>
        <w:pStyle w:val="ListBullet"/>
        <w:rPr>
          <w:sz w:val="20"/>
        </w:rPr>
      </w:pPr>
      <w:r>
        <w:rPr>
          <w:sz w:val="20"/>
        </w:rPr>
        <w:t>MySQL</w:t>
      </w:r>
    </w:p>
    <w:p w14:paraId="5306393F" w14:textId="6E9A406D" w:rsidR="00A94E69" w:rsidRDefault="00A94E69" w:rsidP="0050232D">
      <w:pPr>
        <w:pStyle w:val="ListBullet"/>
        <w:rPr>
          <w:sz w:val="20"/>
        </w:rPr>
      </w:pPr>
      <w:r>
        <w:rPr>
          <w:sz w:val="20"/>
        </w:rPr>
        <w:t>PostgreSQL</w:t>
      </w:r>
    </w:p>
    <w:p w14:paraId="2EA681DF" w14:textId="24B5C63D" w:rsidR="00C573B6" w:rsidRDefault="00C573B6" w:rsidP="0050232D">
      <w:pPr>
        <w:pStyle w:val="ListBullet"/>
        <w:rPr>
          <w:sz w:val="20"/>
        </w:rPr>
      </w:pPr>
      <w:r>
        <w:rPr>
          <w:sz w:val="20"/>
        </w:rPr>
        <w:t>Node.JS</w:t>
      </w:r>
    </w:p>
    <w:p w14:paraId="6C82C64F" w14:textId="7ABBDF5B" w:rsidR="00724BD6" w:rsidRDefault="00724BD6" w:rsidP="0050232D">
      <w:pPr>
        <w:pStyle w:val="ListBullet"/>
        <w:rPr>
          <w:sz w:val="20"/>
        </w:rPr>
      </w:pPr>
      <w:r>
        <w:rPr>
          <w:sz w:val="20"/>
        </w:rPr>
        <w:t>Express</w:t>
      </w:r>
    </w:p>
    <w:p w14:paraId="2ABAABE4" w14:textId="5ECA7CD7" w:rsidR="006D4C35" w:rsidRDefault="006D4C35" w:rsidP="0050232D">
      <w:pPr>
        <w:pStyle w:val="ListBullet"/>
        <w:rPr>
          <w:sz w:val="20"/>
        </w:rPr>
      </w:pPr>
      <w:r>
        <w:rPr>
          <w:sz w:val="20"/>
        </w:rPr>
        <w:t>NPM</w:t>
      </w:r>
    </w:p>
    <w:p w14:paraId="55CAE4CB" w14:textId="25CD9BC9" w:rsidR="00A94E69" w:rsidRDefault="00A94E69" w:rsidP="0050232D">
      <w:pPr>
        <w:pStyle w:val="ListBullet"/>
        <w:rPr>
          <w:sz w:val="20"/>
        </w:rPr>
      </w:pPr>
      <w:r>
        <w:rPr>
          <w:sz w:val="20"/>
        </w:rPr>
        <w:t>Git</w:t>
      </w:r>
    </w:p>
    <w:p w14:paraId="5BDE3340" w14:textId="10C6C349" w:rsidR="00A94E69" w:rsidRDefault="00A94E69" w:rsidP="0050232D">
      <w:pPr>
        <w:pStyle w:val="ListBullet"/>
        <w:rPr>
          <w:sz w:val="20"/>
        </w:rPr>
      </w:pPr>
      <w:r>
        <w:rPr>
          <w:sz w:val="20"/>
        </w:rPr>
        <w:t>GitHub</w:t>
      </w:r>
    </w:p>
    <w:p w14:paraId="343E8AF5" w14:textId="3729EF19" w:rsidR="00A94E69" w:rsidRDefault="00A94E69" w:rsidP="0050232D">
      <w:pPr>
        <w:pStyle w:val="ListBullet"/>
        <w:rPr>
          <w:sz w:val="20"/>
        </w:rPr>
      </w:pPr>
      <w:r>
        <w:rPr>
          <w:sz w:val="20"/>
        </w:rPr>
        <w:t>Terminal</w:t>
      </w:r>
    </w:p>
    <w:p w14:paraId="5EC66CD2" w14:textId="1474AF41" w:rsidR="00A94E69" w:rsidRDefault="008037DE" w:rsidP="0050232D">
      <w:pPr>
        <w:pStyle w:val="ListBullet"/>
        <w:rPr>
          <w:sz w:val="20"/>
        </w:rPr>
      </w:pPr>
      <w:r>
        <w:rPr>
          <w:sz w:val="20"/>
        </w:rPr>
        <w:t>Visual Studio Code</w:t>
      </w:r>
    </w:p>
    <w:p w14:paraId="5B741A91" w14:textId="5B30C9D9" w:rsidR="00724BD6" w:rsidRDefault="00724BD6" w:rsidP="0050232D">
      <w:pPr>
        <w:pStyle w:val="ListBullet"/>
        <w:rPr>
          <w:sz w:val="20"/>
        </w:rPr>
      </w:pPr>
      <w:r>
        <w:rPr>
          <w:sz w:val="20"/>
        </w:rPr>
        <w:t>PUG (Jade)</w:t>
      </w:r>
    </w:p>
    <w:p w14:paraId="4C5FC8A8" w14:textId="77777777" w:rsidR="00A93F63" w:rsidRPr="00A93F63" w:rsidRDefault="00A93F63" w:rsidP="00A93F63">
      <w:pPr>
        <w:pStyle w:val="ListBullet"/>
        <w:rPr>
          <w:sz w:val="20"/>
        </w:rPr>
      </w:pPr>
      <w:r w:rsidRPr="00A93F63">
        <w:rPr>
          <w:sz w:val="20"/>
        </w:rPr>
        <w:t>BlueJ</w:t>
      </w:r>
    </w:p>
    <w:p w14:paraId="05CCAEC3" w14:textId="2FC4FE81" w:rsidR="00374900" w:rsidRDefault="00A93F63" w:rsidP="00374900">
      <w:pPr>
        <w:pStyle w:val="ListBullet"/>
        <w:rPr>
          <w:sz w:val="20"/>
        </w:rPr>
      </w:pPr>
      <w:r w:rsidRPr="00A93F63">
        <w:rPr>
          <w:sz w:val="20"/>
        </w:rPr>
        <w:t>Eclipse</w:t>
      </w:r>
    </w:p>
    <w:p w14:paraId="33647767" w14:textId="22F07F02" w:rsidR="00374900" w:rsidRDefault="00035231" w:rsidP="00374900">
      <w:pPr>
        <w:pStyle w:val="ListBullet"/>
        <w:rPr>
          <w:sz w:val="20"/>
        </w:rPr>
      </w:pPr>
      <w:r>
        <w:rPr>
          <w:sz w:val="20"/>
        </w:rPr>
        <w:t xml:space="preserve">Design Tool: </w:t>
      </w:r>
      <w:r w:rsidR="00374900">
        <w:rPr>
          <w:sz w:val="20"/>
        </w:rPr>
        <w:t>Adobe XD</w:t>
      </w:r>
    </w:p>
    <w:p w14:paraId="7F453495" w14:textId="6BAA38FF" w:rsidR="007D6AE5" w:rsidRDefault="007D6AE5" w:rsidP="00374900">
      <w:pPr>
        <w:pStyle w:val="ListBullet"/>
        <w:rPr>
          <w:sz w:val="20"/>
        </w:rPr>
      </w:pPr>
      <w:r>
        <w:rPr>
          <w:sz w:val="20"/>
        </w:rPr>
        <w:t>Object Oriented Programming</w:t>
      </w:r>
    </w:p>
    <w:p w14:paraId="696BC769" w14:textId="023880BD" w:rsidR="00484DE3" w:rsidRPr="00484DE3" w:rsidRDefault="00484DE3" w:rsidP="00DD4730">
      <w:pPr>
        <w:keepNext/>
        <w:keepLines/>
        <w:spacing w:before="320" w:after="100"/>
        <w:contextualSpacing/>
        <w:outlineLvl w:val="0"/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</w:pPr>
      <w: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  <w:t>Communication</w:t>
      </w:r>
    </w:p>
    <w:p w14:paraId="6842766E" w14:textId="055A0518" w:rsidR="00484DE3" w:rsidRPr="00484DE3" w:rsidRDefault="00484DE3" w:rsidP="00DD4730">
      <w:pPr>
        <w:keepNext/>
        <w:keepLines/>
        <w:spacing w:before="320" w:after="100"/>
        <w:contextualSpacing/>
        <w:outlineLvl w:val="0"/>
        <w:rPr>
          <w:rFonts w:asciiTheme="majorHAnsi" w:eastAsia="Times New Roman" w:hAnsiTheme="majorHAnsi" w:cs="Times New Roman"/>
          <w:b/>
          <w:color w:val="auto"/>
        </w:rPr>
      </w:pPr>
      <w:bookmarkStart w:id="2" w:name="_Hlk51592087"/>
      <w:r>
        <w:rPr>
          <w:rFonts w:asciiTheme="majorHAnsi" w:eastAsia="Times New Roman" w:hAnsiTheme="majorHAnsi" w:cs="Times New Roman"/>
          <w:b/>
          <w:color w:val="auto"/>
        </w:rPr>
        <w:t>WRITING SKILLS</w:t>
      </w:r>
      <w:bookmarkEnd w:id="2"/>
    </w:p>
    <w:p w14:paraId="014BD307" w14:textId="6BC6134F" w:rsidR="00484DE3" w:rsidRPr="00484DE3" w:rsidRDefault="00484DE3" w:rsidP="00DD4730">
      <w:pPr>
        <w:pStyle w:val="ListBullet"/>
        <w:numPr>
          <w:ilvl w:val="0"/>
          <w:numId w:val="30"/>
        </w:numPr>
        <w:spacing w:line="240" w:lineRule="auto"/>
        <w:rPr>
          <w:sz w:val="20"/>
        </w:rPr>
      </w:pPr>
      <w:r w:rsidRPr="00484DE3">
        <w:rPr>
          <w:sz w:val="20"/>
        </w:rPr>
        <w:t>Technical Report Writing:</w:t>
      </w:r>
    </w:p>
    <w:p w14:paraId="54EB6140" w14:textId="186DDB9D" w:rsidR="00484DE3" w:rsidRPr="00484DE3" w:rsidRDefault="00484DE3" w:rsidP="00DD4730">
      <w:pPr>
        <w:pStyle w:val="ListBullet"/>
        <w:numPr>
          <w:ilvl w:val="1"/>
          <w:numId w:val="30"/>
        </w:numPr>
        <w:spacing w:line="240" w:lineRule="auto"/>
        <w:rPr>
          <w:sz w:val="20"/>
        </w:rPr>
      </w:pPr>
      <w:r w:rsidRPr="00484DE3">
        <w:rPr>
          <w:sz w:val="20"/>
        </w:rPr>
        <w:t>Wrote a report on a problem in the workplace</w:t>
      </w:r>
    </w:p>
    <w:p w14:paraId="64FEA672" w14:textId="498EC205" w:rsidR="00484DE3" w:rsidRPr="00484DE3" w:rsidRDefault="00484DE3" w:rsidP="00DD4730">
      <w:pPr>
        <w:pStyle w:val="ListBullet"/>
        <w:numPr>
          <w:ilvl w:val="1"/>
          <w:numId w:val="30"/>
        </w:numPr>
        <w:spacing w:line="240" w:lineRule="auto"/>
        <w:rPr>
          <w:sz w:val="20"/>
        </w:rPr>
      </w:pPr>
      <w:r w:rsidRPr="00484DE3">
        <w:rPr>
          <w:sz w:val="20"/>
        </w:rPr>
        <w:t>Wrote a progress report.</w:t>
      </w:r>
    </w:p>
    <w:p w14:paraId="184452AF" w14:textId="77777777" w:rsidR="00484DE3" w:rsidRPr="00484DE3" w:rsidRDefault="00484DE3" w:rsidP="00DD4730">
      <w:pPr>
        <w:pStyle w:val="ListBullet"/>
        <w:numPr>
          <w:ilvl w:val="0"/>
          <w:numId w:val="0"/>
        </w:numPr>
        <w:spacing w:line="240" w:lineRule="auto"/>
        <w:ind w:left="-2160"/>
        <w:rPr>
          <w:sz w:val="20"/>
        </w:rPr>
      </w:pPr>
    </w:p>
    <w:p w14:paraId="1024D34D" w14:textId="77777777" w:rsidR="00484DE3" w:rsidRPr="00484DE3" w:rsidRDefault="00484DE3" w:rsidP="00DD4730">
      <w:pPr>
        <w:pStyle w:val="ListBullet"/>
        <w:numPr>
          <w:ilvl w:val="0"/>
          <w:numId w:val="30"/>
        </w:numPr>
        <w:spacing w:line="240" w:lineRule="auto"/>
        <w:rPr>
          <w:sz w:val="20"/>
        </w:rPr>
      </w:pPr>
      <w:r w:rsidRPr="00484DE3">
        <w:rPr>
          <w:sz w:val="20"/>
        </w:rPr>
        <w:t>Analytical Report Writing:</w:t>
      </w:r>
    </w:p>
    <w:p w14:paraId="17738B53" w14:textId="5B1F2695" w:rsidR="00484DE3" w:rsidRPr="00484DE3" w:rsidRDefault="00484DE3" w:rsidP="00DD4730">
      <w:pPr>
        <w:pStyle w:val="ListBullet"/>
        <w:numPr>
          <w:ilvl w:val="1"/>
          <w:numId w:val="30"/>
        </w:numPr>
        <w:spacing w:line="240" w:lineRule="auto"/>
        <w:rPr>
          <w:sz w:val="20"/>
        </w:rPr>
      </w:pPr>
      <w:r w:rsidRPr="00484DE3">
        <w:rPr>
          <w:sz w:val="20"/>
        </w:rPr>
        <w:t>Wrote a report on my first completed work-term</w:t>
      </w:r>
    </w:p>
    <w:p w14:paraId="78C2538C" w14:textId="4425DD8B" w:rsidR="00484DE3" w:rsidRPr="00484DE3" w:rsidRDefault="00484DE3" w:rsidP="00DD4730">
      <w:pPr>
        <w:keepNext/>
        <w:keepLines/>
        <w:spacing w:before="320" w:after="100"/>
        <w:contextualSpacing/>
        <w:outlineLvl w:val="0"/>
        <w:rPr>
          <w:sz w:val="20"/>
        </w:rPr>
      </w:pPr>
      <w:r>
        <w:rPr>
          <w:rFonts w:asciiTheme="majorHAnsi" w:eastAsia="Times New Roman" w:hAnsiTheme="majorHAnsi" w:cs="Times New Roman"/>
          <w:b/>
          <w:color w:val="auto"/>
        </w:rPr>
        <w:t>ORAL COMMUNICATION</w:t>
      </w:r>
    </w:p>
    <w:p w14:paraId="6CCA0733" w14:textId="2D207C61" w:rsidR="00484DE3" w:rsidRDefault="00484DE3" w:rsidP="00DD4730">
      <w:pPr>
        <w:pStyle w:val="ListBullet"/>
        <w:numPr>
          <w:ilvl w:val="0"/>
          <w:numId w:val="29"/>
        </w:numPr>
        <w:spacing w:line="240" w:lineRule="auto"/>
        <w:rPr>
          <w:sz w:val="20"/>
        </w:rPr>
      </w:pPr>
      <w:r w:rsidRPr="00484DE3">
        <w:rPr>
          <w:sz w:val="20"/>
        </w:rPr>
        <w:t xml:space="preserve">Communicated the progress made during my Computing Analyst job </w:t>
      </w:r>
      <w:r w:rsidR="00DD4730" w:rsidRPr="00484DE3">
        <w:rPr>
          <w:sz w:val="20"/>
        </w:rPr>
        <w:t>every day</w:t>
      </w:r>
      <w:r w:rsidRPr="00484DE3">
        <w:rPr>
          <w:sz w:val="20"/>
        </w:rPr>
        <w:t xml:space="preserve"> and presented the work to a supervisor once a month</w:t>
      </w:r>
    </w:p>
    <w:sdt>
      <w:sdtP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  <w:alias w:val="Education:"/>
        <w:tag w:val="Education:"/>
        <w:id w:val="807127995"/>
        <w:placeholder>
          <w:docPart w:val="2E188556A7B64832BBC2D1CE0BDD902C"/>
        </w:placeholder>
        <w:temporary/>
        <w:showingPlcHdr/>
        <w15:appearance w15:val="hidden"/>
      </w:sdtPr>
      <w:sdtContent>
        <w:p w14:paraId="15C062E5" w14:textId="77777777" w:rsidR="00DD4730" w:rsidRPr="00DD4730" w:rsidRDefault="00DD4730" w:rsidP="00DD4730">
          <w:pPr>
            <w:keepNext/>
            <w:keepLines/>
            <w:spacing w:before="320" w:after="100"/>
            <w:contextualSpacing/>
            <w:outlineLvl w:val="0"/>
            <w:rPr>
              <w:rFonts w:asciiTheme="majorHAnsi" w:eastAsiaTheme="majorEastAsia" w:hAnsiTheme="majorHAnsi" w:cstheme="majorBidi"/>
              <w:b/>
              <w:color w:val="2A7B88" w:themeColor="accent1" w:themeShade="BF"/>
              <w:sz w:val="28"/>
              <w:szCs w:val="32"/>
            </w:rPr>
          </w:pPr>
          <w:r w:rsidRPr="00DD4730">
            <w:rPr>
              <w:rFonts w:asciiTheme="majorHAnsi" w:eastAsiaTheme="majorEastAsia" w:hAnsiTheme="majorHAnsi" w:cstheme="majorBidi"/>
              <w:b/>
              <w:color w:val="2A7B88" w:themeColor="accent1" w:themeShade="BF"/>
              <w:sz w:val="28"/>
              <w:szCs w:val="32"/>
            </w:rPr>
            <w:t>Education</w:t>
          </w:r>
        </w:p>
      </w:sdtContent>
    </w:sdt>
    <w:p w14:paraId="109EB23A" w14:textId="77777777" w:rsidR="00DD4730" w:rsidRPr="00DD4730" w:rsidRDefault="00DD4730" w:rsidP="00DD4730">
      <w:pPr>
        <w:keepNext/>
        <w:keepLines/>
        <w:spacing w:before="60" w:after="40"/>
        <w:contextualSpacing/>
        <w:outlineLvl w:val="1"/>
        <w:rPr>
          <w:rFonts w:asciiTheme="majorHAnsi" w:eastAsiaTheme="majorEastAsia" w:hAnsiTheme="majorHAnsi" w:cstheme="majorBidi"/>
          <w:b/>
          <w:caps/>
          <w:color w:val="262626" w:themeColor="text1" w:themeTint="D9"/>
          <w:szCs w:val="26"/>
        </w:rPr>
      </w:pPr>
      <w:r w:rsidRPr="00DD4730">
        <w:rPr>
          <w:rFonts w:asciiTheme="majorHAnsi" w:eastAsiaTheme="majorEastAsia" w:hAnsiTheme="majorHAnsi" w:cstheme="majorBidi"/>
          <w:b/>
          <w:caps/>
          <w:color w:val="262626" w:themeColor="text1" w:themeTint="D9"/>
          <w:szCs w:val="26"/>
        </w:rPr>
        <w:t>UNiversity | started 2018 | uottawa</w:t>
      </w:r>
    </w:p>
    <w:p w14:paraId="3328160A" w14:textId="77777777" w:rsidR="00DD4730" w:rsidRPr="00DD4730" w:rsidRDefault="00DD4730" w:rsidP="00DD4730">
      <w:pPr>
        <w:tabs>
          <w:tab w:val="num" w:pos="216"/>
        </w:tabs>
        <w:spacing w:line="288" w:lineRule="auto"/>
        <w:ind w:left="216" w:hanging="216"/>
        <w:contextualSpacing/>
        <w:rPr>
          <w:sz w:val="20"/>
        </w:rPr>
      </w:pPr>
      <w:r w:rsidRPr="00DD4730">
        <w:rPr>
          <w:sz w:val="20"/>
        </w:rPr>
        <w:t>Studying computer science</w:t>
      </w:r>
    </w:p>
    <w:p w14:paraId="23E2559A" w14:textId="77777777" w:rsidR="00DD4730" w:rsidRPr="00DD4730" w:rsidRDefault="00DD4730" w:rsidP="00DD4730">
      <w:pPr>
        <w:keepNext/>
        <w:keepLines/>
        <w:spacing w:before="60" w:after="40"/>
        <w:contextualSpacing/>
        <w:outlineLvl w:val="1"/>
        <w:rPr>
          <w:rFonts w:asciiTheme="majorHAnsi" w:eastAsiaTheme="majorEastAsia" w:hAnsiTheme="majorHAnsi" w:cstheme="majorBidi"/>
          <w:b/>
          <w:caps/>
          <w:color w:val="262626" w:themeColor="text1" w:themeTint="D9"/>
          <w:szCs w:val="26"/>
        </w:rPr>
      </w:pPr>
      <w:bookmarkStart w:id="3" w:name="_Hlk51591977"/>
      <w:bookmarkStart w:id="4" w:name="_Hlk51592002"/>
      <w:r w:rsidRPr="00DD4730">
        <w:rPr>
          <w:rFonts w:asciiTheme="majorHAnsi" w:eastAsiaTheme="majorEastAsia" w:hAnsiTheme="majorHAnsi" w:cstheme="majorBidi"/>
          <w:b/>
          <w:caps/>
          <w:color w:val="262626" w:themeColor="text1" w:themeTint="D9"/>
          <w:szCs w:val="26"/>
        </w:rPr>
        <w:t>Highschool</w:t>
      </w:r>
      <w:bookmarkEnd w:id="3"/>
      <w:r w:rsidRPr="00DD4730">
        <w:rPr>
          <w:rFonts w:asciiTheme="majorHAnsi" w:eastAsiaTheme="majorEastAsia" w:hAnsiTheme="majorHAnsi" w:cstheme="majorBidi"/>
          <w:b/>
          <w:caps/>
          <w:color w:val="262626" w:themeColor="text1" w:themeTint="D9"/>
          <w:szCs w:val="26"/>
        </w:rPr>
        <w:t> </w:t>
      </w:r>
      <w:bookmarkEnd w:id="4"/>
      <w:r w:rsidRPr="00DD4730">
        <w:rPr>
          <w:rFonts w:asciiTheme="majorHAnsi" w:eastAsiaTheme="majorEastAsia" w:hAnsiTheme="majorHAnsi" w:cstheme="majorBidi"/>
          <w:b/>
          <w:caps/>
          <w:color w:val="262626" w:themeColor="text1" w:themeTint="D9"/>
          <w:szCs w:val="26"/>
        </w:rPr>
        <w:t>| JUNE 16, 2018 | Ashbury College</w:t>
      </w:r>
    </w:p>
    <w:p w14:paraId="3CFAB1DD" w14:textId="77777777" w:rsidR="00DD4730" w:rsidRPr="00DD4730" w:rsidRDefault="00DD4730" w:rsidP="00DD4730">
      <w:pPr>
        <w:tabs>
          <w:tab w:val="num" w:pos="216"/>
        </w:tabs>
        <w:spacing w:line="288" w:lineRule="auto"/>
        <w:ind w:left="216" w:hanging="216"/>
        <w:contextualSpacing/>
        <w:rPr>
          <w:sz w:val="20"/>
        </w:rPr>
      </w:pPr>
      <w:r w:rsidRPr="00DD4730">
        <w:rPr>
          <w:sz w:val="20"/>
        </w:rPr>
        <w:t>Completed the IB program</w:t>
      </w:r>
    </w:p>
    <w:p w14:paraId="7886389C" w14:textId="77777777" w:rsidR="00DD4730" w:rsidRPr="00DD4730" w:rsidRDefault="00DD4730" w:rsidP="00DD4730">
      <w:pPr>
        <w:tabs>
          <w:tab w:val="num" w:pos="216"/>
        </w:tabs>
        <w:spacing w:line="288" w:lineRule="auto"/>
        <w:ind w:left="216" w:hanging="216"/>
        <w:contextualSpacing/>
        <w:rPr>
          <w:sz w:val="20"/>
        </w:rPr>
      </w:pPr>
      <w:r w:rsidRPr="00DD4730">
        <w:rPr>
          <w:sz w:val="20"/>
        </w:rPr>
        <w:t>Received the Ashbury and IB diploma</w:t>
      </w:r>
    </w:p>
    <w:p w14:paraId="525053CD" w14:textId="77777777" w:rsidR="00DD4730" w:rsidRPr="00F23806" w:rsidRDefault="00DD4730" w:rsidP="00DD4730">
      <w:pPr>
        <w:pStyle w:val="ListBullet"/>
        <w:numPr>
          <w:ilvl w:val="0"/>
          <w:numId w:val="0"/>
        </w:numPr>
        <w:ind w:left="216" w:hanging="216"/>
        <w:rPr>
          <w:sz w:val="20"/>
        </w:rPr>
      </w:pPr>
    </w:p>
    <w:sectPr w:rsidR="00DD4730" w:rsidRPr="00F23806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3CB37D" w14:textId="77777777" w:rsidR="004E1197" w:rsidRDefault="004E1197">
      <w:pPr>
        <w:spacing w:after="0"/>
      </w:pPr>
      <w:r>
        <w:separator/>
      </w:r>
    </w:p>
  </w:endnote>
  <w:endnote w:type="continuationSeparator" w:id="0">
    <w:p w14:paraId="6082A927" w14:textId="77777777" w:rsidR="004E1197" w:rsidRDefault="004E11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CDB6A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8FE6F" w14:textId="77777777" w:rsidR="004E1197" w:rsidRDefault="004E1197">
      <w:pPr>
        <w:spacing w:after="0"/>
      </w:pPr>
      <w:r>
        <w:separator/>
      </w:r>
    </w:p>
  </w:footnote>
  <w:footnote w:type="continuationSeparator" w:id="0">
    <w:p w14:paraId="126EEBD4" w14:textId="77777777" w:rsidR="004E1197" w:rsidRDefault="004E11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4CD21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59C6F4E"/>
    <w:multiLevelType w:val="hybridMultilevel"/>
    <w:tmpl w:val="1CEE48D8"/>
    <w:lvl w:ilvl="0" w:tplc="D35E62B8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CC5647A"/>
    <w:multiLevelType w:val="hybridMultilevel"/>
    <w:tmpl w:val="F75E982A"/>
    <w:lvl w:ilvl="0" w:tplc="10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8DF2A9E"/>
    <w:multiLevelType w:val="hybridMultilevel"/>
    <w:tmpl w:val="5F0CCB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22799"/>
    <w:multiLevelType w:val="hybridMultilevel"/>
    <w:tmpl w:val="91864EEE"/>
    <w:lvl w:ilvl="0" w:tplc="A49C905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3070EF"/>
    <w:multiLevelType w:val="multilevel"/>
    <w:tmpl w:val="88A2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CB454E0"/>
    <w:multiLevelType w:val="hybridMultilevel"/>
    <w:tmpl w:val="E138E48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AAE5A9A"/>
    <w:multiLevelType w:val="hybridMultilevel"/>
    <w:tmpl w:val="2F7AB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22"/>
  </w:num>
  <w:num w:numId="16">
    <w:abstractNumId w:val="13"/>
  </w:num>
  <w:num w:numId="17">
    <w:abstractNumId w:val="20"/>
  </w:num>
  <w:num w:numId="18">
    <w:abstractNumId w:val="11"/>
  </w:num>
  <w:num w:numId="19">
    <w:abstractNumId w:val="26"/>
  </w:num>
  <w:num w:numId="20">
    <w:abstractNumId w:val="23"/>
  </w:num>
  <w:num w:numId="21">
    <w:abstractNumId w:val="12"/>
  </w:num>
  <w:num w:numId="22">
    <w:abstractNumId w:val="18"/>
  </w:num>
  <w:num w:numId="23">
    <w:abstractNumId w:val="25"/>
  </w:num>
  <w:num w:numId="24">
    <w:abstractNumId w:val="17"/>
  </w:num>
  <w:num w:numId="25">
    <w:abstractNumId w:val="19"/>
  </w:num>
  <w:num w:numId="26">
    <w:abstractNumId w:val="10"/>
  </w:num>
  <w:num w:numId="27">
    <w:abstractNumId w:val="16"/>
  </w:num>
  <w:num w:numId="28">
    <w:abstractNumId w:val="21"/>
  </w:num>
  <w:num w:numId="29">
    <w:abstractNumId w:val="14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04"/>
    <w:rsid w:val="00027DC8"/>
    <w:rsid w:val="00035231"/>
    <w:rsid w:val="000521D0"/>
    <w:rsid w:val="000A4F59"/>
    <w:rsid w:val="000B26A8"/>
    <w:rsid w:val="000B7752"/>
    <w:rsid w:val="000D04BF"/>
    <w:rsid w:val="000D7485"/>
    <w:rsid w:val="000E3EB3"/>
    <w:rsid w:val="00141A4C"/>
    <w:rsid w:val="0017138A"/>
    <w:rsid w:val="00182BD1"/>
    <w:rsid w:val="001B29CF"/>
    <w:rsid w:val="001C2ED3"/>
    <w:rsid w:val="001C703F"/>
    <w:rsid w:val="002040C2"/>
    <w:rsid w:val="0021409C"/>
    <w:rsid w:val="002142CB"/>
    <w:rsid w:val="002157E3"/>
    <w:rsid w:val="00223663"/>
    <w:rsid w:val="00226073"/>
    <w:rsid w:val="0022727A"/>
    <w:rsid w:val="00244B39"/>
    <w:rsid w:val="00254E2B"/>
    <w:rsid w:val="00273AEC"/>
    <w:rsid w:val="0028220F"/>
    <w:rsid w:val="002B3E8D"/>
    <w:rsid w:val="00300D8C"/>
    <w:rsid w:val="00306C41"/>
    <w:rsid w:val="00315C76"/>
    <w:rsid w:val="00324CBF"/>
    <w:rsid w:val="00335C64"/>
    <w:rsid w:val="00356C14"/>
    <w:rsid w:val="00357B26"/>
    <w:rsid w:val="00374900"/>
    <w:rsid w:val="003A7C17"/>
    <w:rsid w:val="003F2BFA"/>
    <w:rsid w:val="00475888"/>
    <w:rsid w:val="00484DE3"/>
    <w:rsid w:val="004936E3"/>
    <w:rsid w:val="004A3AD2"/>
    <w:rsid w:val="004B7347"/>
    <w:rsid w:val="004E1197"/>
    <w:rsid w:val="004E1D1C"/>
    <w:rsid w:val="0050232D"/>
    <w:rsid w:val="00506FFB"/>
    <w:rsid w:val="0051120C"/>
    <w:rsid w:val="0051703F"/>
    <w:rsid w:val="00522BE3"/>
    <w:rsid w:val="005233C5"/>
    <w:rsid w:val="00530DD6"/>
    <w:rsid w:val="00550363"/>
    <w:rsid w:val="00594C9F"/>
    <w:rsid w:val="005A6A4B"/>
    <w:rsid w:val="005D7181"/>
    <w:rsid w:val="005F07F0"/>
    <w:rsid w:val="005F22CF"/>
    <w:rsid w:val="00603585"/>
    <w:rsid w:val="00612E0A"/>
    <w:rsid w:val="00617B26"/>
    <w:rsid w:val="006270A9"/>
    <w:rsid w:val="00637C00"/>
    <w:rsid w:val="00657C65"/>
    <w:rsid w:val="00675956"/>
    <w:rsid w:val="00681034"/>
    <w:rsid w:val="006B193E"/>
    <w:rsid w:val="006C4379"/>
    <w:rsid w:val="006D4C35"/>
    <w:rsid w:val="006E0275"/>
    <w:rsid w:val="006E561A"/>
    <w:rsid w:val="00724BD6"/>
    <w:rsid w:val="007274CA"/>
    <w:rsid w:val="00751E44"/>
    <w:rsid w:val="0076071E"/>
    <w:rsid w:val="00765A0D"/>
    <w:rsid w:val="007742AF"/>
    <w:rsid w:val="007D6AE5"/>
    <w:rsid w:val="007E148B"/>
    <w:rsid w:val="007F4ADF"/>
    <w:rsid w:val="007F5561"/>
    <w:rsid w:val="008025EC"/>
    <w:rsid w:val="008037DE"/>
    <w:rsid w:val="00816216"/>
    <w:rsid w:val="00872EDE"/>
    <w:rsid w:val="0087734B"/>
    <w:rsid w:val="00880D05"/>
    <w:rsid w:val="00890CAB"/>
    <w:rsid w:val="00890CB2"/>
    <w:rsid w:val="008B1092"/>
    <w:rsid w:val="00906DE6"/>
    <w:rsid w:val="00963F1B"/>
    <w:rsid w:val="0096707C"/>
    <w:rsid w:val="00982D69"/>
    <w:rsid w:val="009D0A39"/>
    <w:rsid w:val="009D2CE2"/>
    <w:rsid w:val="009D5933"/>
    <w:rsid w:val="00A20654"/>
    <w:rsid w:val="00A43545"/>
    <w:rsid w:val="00A56DAA"/>
    <w:rsid w:val="00A5730F"/>
    <w:rsid w:val="00A710DE"/>
    <w:rsid w:val="00A909EA"/>
    <w:rsid w:val="00A93F63"/>
    <w:rsid w:val="00A94012"/>
    <w:rsid w:val="00A94E69"/>
    <w:rsid w:val="00AC6D3A"/>
    <w:rsid w:val="00AD53A6"/>
    <w:rsid w:val="00AE1F80"/>
    <w:rsid w:val="00AF1BED"/>
    <w:rsid w:val="00B1085E"/>
    <w:rsid w:val="00B134A4"/>
    <w:rsid w:val="00B215D1"/>
    <w:rsid w:val="00B254CB"/>
    <w:rsid w:val="00B2790E"/>
    <w:rsid w:val="00B53EF3"/>
    <w:rsid w:val="00B64BF3"/>
    <w:rsid w:val="00B94660"/>
    <w:rsid w:val="00BD4D3B"/>
    <w:rsid w:val="00BD768D"/>
    <w:rsid w:val="00BF2FBC"/>
    <w:rsid w:val="00C32091"/>
    <w:rsid w:val="00C35E28"/>
    <w:rsid w:val="00C573B6"/>
    <w:rsid w:val="00C61F8E"/>
    <w:rsid w:val="00C75069"/>
    <w:rsid w:val="00CD2D72"/>
    <w:rsid w:val="00CE5486"/>
    <w:rsid w:val="00CF70F5"/>
    <w:rsid w:val="00D24255"/>
    <w:rsid w:val="00D36308"/>
    <w:rsid w:val="00D47FD7"/>
    <w:rsid w:val="00D51FE9"/>
    <w:rsid w:val="00D65E80"/>
    <w:rsid w:val="00DA7910"/>
    <w:rsid w:val="00DB5513"/>
    <w:rsid w:val="00DB6116"/>
    <w:rsid w:val="00DD4730"/>
    <w:rsid w:val="00E049BA"/>
    <w:rsid w:val="00E10CEC"/>
    <w:rsid w:val="00E12C04"/>
    <w:rsid w:val="00E31F8C"/>
    <w:rsid w:val="00E53608"/>
    <w:rsid w:val="00E74DD9"/>
    <w:rsid w:val="00E806A0"/>
    <w:rsid w:val="00E83E4B"/>
    <w:rsid w:val="00EA6CD7"/>
    <w:rsid w:val="00ED74DE"/>
    <w:rsid w:val="00EE39CA"/>
    <w:rsid w:val="00EF6470"/>
    <w:rsid w:val="00F049CA"/>
    <w:rsid w:val="00F23806"/>
    <w:rsid w:val="00F832BD"/>
    <w:rsid w:val="00F91792"/>
    <w:rsid w:val="00FA4C70"/>
    <w:rsid w:val="00FA5DDC"/>
    <w:rsid w:val="00FC39B3"/>
    <w:rsid w:val="00FD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0CA0A"/>
  <w15:chartTrackingRefBased/>
  <w15:docId w15:val="{F1C24576-9ADF-4112-87BE-1E845023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DE3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51703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04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dullahmorris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ul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E188556A7B64832BBC2D1CE0BDD9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4FE53-FAA3-46F4-B4AE-4F9B0A46292D}"/>
      </w:docPartPr>
      <w:docPartBody>
        <w:p w:rsidR="00000000" w:rsidRDefault="002038E3" w:rsidP="002038E3">
          <w:pPr>
            <w:pStyle w:val="2E188556A7B64832BBC2D1CE0BDD902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AE"/>
    <w:rsid w:val="000436AD"/>
    <w:rsid w:val="002038E3"/>
    <w:rsid w:val="00367989"/>
    <w:rsid w:val="00367BB2"/>
    <w:rsid w:val="003E4A4A"/>
    <w:rsid w:val="0061599C"/>
    <w:rsid w:val="00714E65"/>
    <w:rsid w:val="00771EC3"/>
    <w:rsid w:val="00886E1E"/>
    <w:rsid w:val="009223D8"/>
    <w:rsid w:val="009F0CD8"/>
    <w:rsid w:val="009F75D8"/>
    <w:rsid w:val="00C76562"/>
    <w:rsid w:val="00CD7F84"/>
    <w:rsid w:val="00D630BA"/>
    <w:rsid w:val="00D939D8"/>
    <w:rsid w:val="00DF3137"/>
    <w:rsid w:val="00EB13AE"/>
    <w:rsid w:val="00F10D11"/>
    <w:rsid w:val="00F7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484B3BAFCC40769CEA55B734C26030">
    <w:name w:val="28484B3BAFCC40769CEA55B734C26030"/>
    <w:rsid w:val="002038E3"/>
  </w:style>
  <w:style w:type="paragraph" w:customStyle="1" w:styleId="E237E90A308F410F8EE7AD32BE401A33">
    <w:name w:val="E237E90A308F410F8EE7AD32BE401A33"/>
    <w:rsid w:val="002038E3"/>
  </w:style>
  <w:style w:type="paragraph" w:customStyle="1" w:styleId="4ACF659224E4447CA642E1661F5E2373">
    <w:name w:val="4ACF659224E4447CA642E1661F5E2373"/>
    <w:rsid w:val="002038E3"/>
  </w:style>
  <w:style w:type="paragraph" w:customStyle="1" w:styleId="2E188556A7B64832BBC2D1CE0BDD902C">
    <w:name w:val="2E188556A7B64832BBC2D1CE0BDD902C"/>
    <w:rsid w:val="002038E3"/>
  </w:style>
  <w:style w:type="paragraph" w:customStyle="1" w:styleId="93C3C79FD39B42D98287ECEE835AE1BB">
    <w:name w:val="93C3C79FD39B42D98287ECEE835AE1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AA7F0-AC35-42FA-8E57-D86CABF36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1710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Abdullah Morrison</dc:creator>
  <cp:keywords/>
  <cp:lastModifiedBy>Abdullah Morrison</cp:lastModifiedBy>
  <cp:revision>121</cp:revision>
  <dcterms:created xsi:type="dcterms:W3CDTF">2018-10-12T21:48:00Z</dcterms:created>
  <dcterms:modified xsi:type="dcterms:W3CDTF">2020-09-21T18:50:00Z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